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12666" b="-12666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130756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504467" w:rsidP="00846D4F">
            <w:pPr>
              <w:pStyle w:val="Endereo"/>
            </w:pPr>
            <w:r>
              <w:t>Marcos Silva</w:t>
            </w:r>
          </w:p>
          <w:p w:rsidR="000629D5" w:rsidRDefault="00504467" w:rsidP="00846D4F">
            <w:pPr>
              <w:pStyle w:val="Endereo"/>
            </w:pPr>
            <w:r>
              <w:t>Empresa: FTD</w:t>
            </w:r>
          </w:p>
          <w:p w:rsidR="000629D5" w:rsidRDefault="00504467" w:rsidP="00846D4F">
            <w:pPr>
              <w:pStyle w:val="Endereo"/>
            </w:pPr>
            <w:r>
              <w:t>Rua Comendador Souza, 194</w:t>
            </w:r>
          </w:p>
          <w:p w:rsidR="000629D5" w:rsidRDefault="00504467" w:rsidP="00846D4F">
            <w:pPr>
              <w:pStyle w:val="Endereo"/>
            </w:pPr>
            <w:r>
              <w:t>São Paulo, SP, CEP: 05037900</w:t>
            </w:r>
          </w:p>
          <w:p w:rsidR="000629D5" w:rsidRDefault="000629D5" w:rsidP="00846D4F">
            <w:r w:rsidRPr="00BF09B3">
              <w:rPr>
                <w:lang w:val="pt-BR" w:bidi="pt-BR"/>
              </w:rPr>
              <w:t xml:space="preserve">Prezado </w:t>
            </w:r>
            <w:r w:rsidR="00504467">
              <w:t>Marcos Silva</w:t>
            </w:r>
            <w:r w:rsidRPr="00BF09B3">
              <w:rPr>
                <w:lang w:val="pt-BR" w:bidi="pt-BR"/>
              </w:rPr>
              <w:t>,</w:t>
            </w:r>
          </w:p>
          <w:p w:rsidR="00846D4F" w:rsidRDefault="00504467" w:rsidP="00504467">
            <w:r>
              <w:t>Procuro um emprego na área de TI pois eu estou cursando ETEC de Informática, na ETEC de Vila Formosa</w:t>
            </w:r>
          </w:p>
          <w:p w:rsidR="00504467" w:rsidRPr="00846D4F" w:rsidRDefault="00504467" w:rsidP="00504467">
            <w:r>
              <w:t>Estou no primeiro ano e estudo de tarde, procuro adquirir experiência.</w:t>
            </w:r>
          </w:p>
          <w:sdt>
            <w:sdtPr>
              <w:id w:val="-1550829223"/>
              <w:placeholder>
                <w:docPart w:val="B3DE8F572AD346E28FA1EE9025318732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val="pt-BR" w:bidi="pt-BR"/>
                  </w:rPr>
                  <w:t>Você está procurando um [cargo] com:</w:t>
                </w:r>
              </w:p>
            </w:sdtContent>
          </w:sdt>
          <w:p w:rsidR="00846D4F" w:rsidRDefault="00504467" w:rsidP="00504467">
            <w:pPr>
              <w:pStyle w:val="Commarcadores"/>
            </w:pPr>
            <w:r>
              <w:t>Tenho conhecimento de progamação básica em JAVA.</w:t>
            </w:r>
          </w:p>
          <w:p w:rsidR="00F1396D" w:rsidRDefault="00504467" w:rsidP="00F1396D">
            <w:pPr>
              <w:pStyle w:val="Commarcadores"/>
            </w:pPr>
            <w:r>
              <w:t>Conhecimento intermediário em hardware.</w:t>
            </w:r>
          </w:p>
          <w:p w:rsidR="00F1396D" w:rsidRDefault="00F1396D" w:rsidP="00F1396D">
            <w:r>
              <w:t>Eu gostaria d</w:t>
            </w:r>
            <w:r>
              <w:t>e discutir oportunidades com a FTD</w:t>
            </w:r>
            <w:r>
              <w:t>. Para agen</w:t>
            </w:r>
            <w:r>
              <w:t>dar uma entrevista, ligue para (11)943797384</w:t>
            </w:r>
            <w:r>
              <w:t xml:space="preserve"> O melhor horário para entrar em contato comigo é entre</w:t>
            </w:r>
            <w:r>
              <w:t xml:space="preserve"> 19:00 e 23:00</w:t>
            </w:r>
            <w:bookmarkStart w:id="0" w:name="_GoBack"/>
            <w:bookmarkEnd w:id="0"/>
            <w:r>
              <w:t>, mas você pode deixar uma mensagem de voz a qualquer momento e retornarei a chamada.</w:t>
            </w:r>
          </w:p>
          <w:p w:rsidR="00F1396D" w:rsidRDefault="00F1396D" w:rsidP="00F1396D">
            <w:r>
              <w:t>Agradeço por analisar meu currículo. Aguardo seu contato.</w:t>
            </w:r>
          </w:p>
          <w:p w:rsidR="00F1396D" w:rsidRDefault="00F1396D" w:rsidP="00F1396D"/>
          <w:p w:rsidR="000629D5" w:rsidRPr="00BF09B3" w:rsidRDefault="00F1396D" w:rsidP="00F1396D">
            <w:r>
              <w:t>Atenciosamente,</w:t>
            </w:r>
          </w:p>
          <w:p w:rsidR="000629D5" w:rsidRPr="00BF09B3" w:rsidRDefault="000629D5" w:rsidP="00846D4F"/>
          <w:p w:rsidR="000629D5" w:rsidRDefault="00504467" w:rsidP="00846D4F">
            <w:r>
              <w:t>Gabriel Lopes</w:t>
            </w:r>
          </w:p>
          <w:sdt>
            <w:sdtPr>
              <w:id w:val="1417443802"/>
              <w:placeholder>
                <w:docPart w:val="1A4D0AB819A740DCB69FAE6C893E2F3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rPr>
                    <w:lang w:val="pt-BR" w:bidi="pt-BR"/>
                  </w:rPr>
                  <w:t>Anexo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Pr="00504467" w:rsidRDefault="00504467" w:rsidP="00846D4F">
            <w:pPr>
              <w:pStyle w:val="Ttulo"/>
              <w:rPr>
                <w:sz w:val="72"/>
              </w:rPr>
            </w:pPr>
            <w:r w:rsidRPr="00504467">
              <w:rPr>
                <w:sz w:val="72"/>
              </w:rPr>
              <w:t>GabrieL LOPES</w:t>
            </w:r>
          </w:p>
          <w:p w:rsidR="000629D5" w:rsidRPr="00504467" w:rsidRDefault="00504467" w:rsidP="000629D5">
            <w:pPr>
              <w:pStyle w:val="Subttulo"/>
              <w:rPr>
                <w:color w:val="auto"/>
                <w:spacing w:val="1"/>
                <w:w w:val="97"/>
                <w:szCs w:val="22"/>
              </w:rPr>
            </w:pPr>
            <w:r w:rsidRPr="00504467">
              <w:rPr>
                <w:color w:val="auto"/>
                <w:spacing w:val="1"/>
                <w:w w:val="97"/>
                <w:szCs w:val="22"/>
              </w:rPr>
              <w:t>Jovem Aprendiz TI</w:t>
            </w:r>
          </w:p>
          <w:p w:rsidR="000629D5" w:rsidRDefault="000629D5" w:rsidP="000629D5"/>
          <w:sdt>
            <w:sdtPr>
              <w:id w:val="-1954003311"/>
              <w:placeholder>
                <w:docPart w:val="1913C2DA5EF4445585C88FD6022C9B15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har"/>
                    <w:b/>
                    <w:lang w:val="pt-BR" w:bidi="pt-BR"/>
                  </w:rPr>
                  <w:t>CONTATO</w:t>
                </w:r>
              </w:p>
            </w:sdtContent>
          </w:sdt>
          <w:sdt>
            <w:sdtPr>
              <w:id w:val="1111563247"/>
              <w:placeholder>
                <w:docPart w:val="E9C5EB87EABB496694AAF26F1B7A2EB2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Detalhesdocontato"/>
                </w:pPr>
                <w:r w:rsidRPr="004D3011">
                  <w:rPr>
                    <w:lang w:val="pt-BR" w:bidi="pt-BR"/>
                  </w:rPr>
                  <w:t>TELEFONE:</w:t>
                </w:r>
              </w:p>
            </w:sdtContent>
          </w:sdt>
          <w:p w:rsidR="000629D5" w:rsidRDefault="00504467" w:rsidP="000629D5">
            <w:pPr>
              <w:pStyle w:val="Detalhesdocontato"/>
            </w:pPr>
            <w:r>
              <w:t>4002-8922</w:t>
            </w:r>
          </w:p>
          <w:p w:rsidR="000629D5" w:rsidRDefault="000629D5" w:rsidP="000629D5">
            <w:pPr>
              <w:pStyle w:val="Detalhesdocontato"/>
            </w:pPr>
          </w:p>
          <w:p w:rsidR="000629D5" w:rsidRDefault="000629D5" w:rsidP="000629D5">
            <w:pPr>
              <w:pStyle w:val="SemEspaamento"/>
            </w:pPr>
          </w:p>
          <w:sdt>
            <w:sdtPr>
              <w:id w:val="-240260293"/>
              <w:placeholder>
                <w:docPart w:val="A7BE79749CAA41E6939218A02685501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Detalhesdocontato"/>
                </w:pPr>
                <w:r w:rsidRPr="004D3011">
                  <w:rPr>
                    <w:lang w:val="pt-BR" w:bidi="pt-BR"/>
                  </w:rPr>
                  <w:t>EMAIL:</w:t>
                </w:r>
              </w:p>
            </w:sdtContent>
          </w:sdt>
          <w:p w:rsidR="000629D5" w:rsidRPr="00846D4F" w:rsidRDefault="00504467" w:rsidP="00504467">
            <w:pPr>
              <w:pStyle w:val="Detalhesdocontato"/>
              <w:rPr>
                <w:rStyle w:val="Hyperlink"/>
              </w:rPr>
            </w:pPr>
            <w:r>
              <w:rPr>
                <w:rStyle w:val="Hyperlink"/>
              </w:rPr>
              <w:t>Galopes08@gmail.com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935363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363" w:rsidRDefault="00935363" w:rsidP="000C45FF">
      <w:r>
        <w:separator/>
      </w:r>
    </w:p>
  </w:endnote>
  <w:endnote w:type="continuationSeparator" w:id="0">
    <w:p w:rsidR="00935363" w:rsidRDefault="0093536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363" w:rsidRDefault="00935363" w:rsidP="000C45FF">
      <w:r>
        <w:separator/>
      </w:r>
    </w:p>
  </w:footnote>
  <w:footnote w:type="continuationSeparator" w:id="0">
    <w:p w:rsidR="00935363" w:rsidRDefault="0093536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67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A1AC3"/>
    <w:rsid w:val="004071FC"/>
    <w:rsid w:val="00445947"/>
    <w:rsid w:val="004813B3"/>
    <w:rsid w:val="00496591"/>
    <w:rsid w:val="004C63E4"/>
    <w:rsid w:val="004D3011"/>
    <w:rsid w:val="00504467"/>
    <w:rsid w:val="005645EE"/>
    <w:rsid w:val="005D6289"/>
    <w:rsid w:val="005E39D5"/>
    <w:rsid w:val="00612544"/>
    <w:rsid w:val="0062123A"/>
    <w:rsid w:val="006266A2"/>
    <w:rsid w:val="00646E75"/>
    <w:rsid w:val="00660627"/>
    <w:rsid w:val="006610D6"/>
    <w:rsid w:val="006771D0"/>
    <w:rsid w:val="00715FCB"/>
    <w:rsid w:val="00743101"/>
    <w:rsid w:val="007867A0"/>
    <w:rsid w:val="007927F5"/>
    <w:rsid w:val="00802CA0"/>
    <w:rsid w:val="00846D4F"/>
    <w:rsid w:val="00874BF0"/>
    <w:rsid w:val="008C1736"/>
    <w:rsid w:val="00922D5C"/>
    <w:rsid w:val="00935363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1396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Commarcadore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cinza">
    <w:name w:val="Texto cinza"/>
    <w:basedOn w:val="Fontepargpadro"/>
    <w:uiPriority w:val="4"/>
    <w:semiHidden/>
    <w:qFormat/>
    <w:rsid w:val="000629D5"/>
    <w:rPr>
      <w:color w:val="808080" w:themeColor="background1" w:themeShade="80"/>
    </w:rPr>
  </w:style>
  <w:style w:type="paragraph" w:customStyle="1" w:styleId="Endereo">
    <w:name w:val="Endereço"/>
    <w:basedOn w:val="Normal"/>
    <w:qFormat/>
    <w:rsid w:val="000629D5"/>
    <w:pPr>
      <w:spacing w:after="360"/>
      <w:contextualSpacing/>
    </w:pPr>
  </w:style>
  <w:style w:type="paragraph" w:customStyle="1" w:styleId="Detalhesdocontato">
    <w:name w:val="Detalhes do contato"/>
    <w:basedOn w:val="Normal"/>
    <w:qFormat/>
    <w:rsid w:val="000629D5"/>
    <w:pPr>
      <w:contextualSpacing/>
    </w:pPr>
  </w:style>
  <w:style w:type="paragraph" w:styleId="SemEspaament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ger\AppData\Roaming\Microsoft\Templates\Carta%20de%20apresenta&#231;&#227;o%20em%20tons%20de%20azul%20e%20cinz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DE8F572AD346E28FA1EE90253187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9355F7-BBF6-468D-8770-5E2076954E4F}"/>
      </w:docPartPr>
      <w:docPartBody>
        <w:p w:rsidR="00000000" w:rsidRDefault="00E31FC1">
          <w:pPr>
            <w:pStyle w:val="B3DE8F572AD346E28FA1EE9025318732"/>
          </w:pPr>
          <w:r w:rsidRPr="00846D4F">
            <w:rPr>
              <w:lang w:bidi="pt-BR"/>
            </w:rPr>
            <w:t>Você está procurando um [cargo] com:</w:t>
          </w:r>
        </w:p>
      </w:docPartBody>
    </w:docPart>
    <w:docPart>
      <w:docPartPr>
        <w:name w:val="1A4D0AB819A740DCB69FAE6C893E2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3AB7EB-A65E-4F92-8FBA-5AC279AE2739}"/>
      </w:docPartPr>
      <w:docPartBody>
        <w:p w:rsidR="00000000" w:rsidRDefault="00E31FC1">
          <w:pPr>
            <w:pStyle w:val="1A4D0AB819A740DCB69FAE6C893E2F31"/>
          </w:pPr>
          <w:r w:rsidRPr="000629D5">
            <w:rPr>
              <w:lang w:bidi="pt-BR"/>
            </w:rPr>
            <w:t>Anexo</w:t>
          </w:r>
        </w:p>
      </w:docPartBody>
    </w:docPart>
    <w:docPart>
      <w:docPartPr>
        <w:name w:val="1913C2DA5EF4445585C88FD6022C9B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025C8-D7F2-4DE6-9801-82AC9CF9E816}"/>
      </w:docPartPr>
      <w:docPartBody>
        <w:p w:rsidR="00000000" w:rsidRDefault="00E31FC1">
          <w:pPr>
            <w:pStyle w:val="1913C2DA5EF4445585C88FD6022C9B15"/>
          </w:pPr>
          <w:r w:rsidRPr="00846D4F">
            <w:rPr>
              <w:rStyle w:val="Ttulo2Char"/>
              <w:lang w:bidi="pt-BR"/>
            </w:rPr>
            <w:t>CONTATO</w:t>
          </w:r>
        </w:p>
      </w:docPartBody>
    </w:docPart>
    <w:docPart>
      <w:docPartPr>
        <w:name w:val="E9C5EB87EABB496694AAF26F1B7A2E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C4FA2-AB2D-44C5-8254-198FDF97C035}"/>
      </w:docPartPr>
      <w:docPartBody>
        <w:p w:rsidR="00000000" w:rsidRDefault="00E31FC1">
          <w:pPr>
            <w:pStyle w:val="E9C5EB87EABB496694AAF26F1B7A2EB2"/>
          </w:pPr>
          <w:r w:rsidRPr="004D3011">
            <w:rPr>
              <w:lang w:bidi="pt-BR"/>
            </w:rPr>
            <w:t>TELEFONE:</w:t>
          </w:r>
        </w:p>
      </w:docPartBody>
    </w:docPart>
    <w:docPart>
      <w:docPartPr>
        <w:name w:val="A7BE79749CAA41E6939218A026855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27C6A-107C-453C-9114-44BE58255D01}"/>
      </w:docPartPr>
      <w:docPartBody>
        <w:p w:rsidR="00000000" w:rsidRDefault="00E31FC1">
          <w:pPr>
            <w:pStyle w:val="A7BE79749CAA41E6939218A026855011"/>
          </w:pPr>
          <w:r w:rsidRPr="004D3011">
            <w:rPr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C1"/>
    <w:rsid w:val="00E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68FBCDBF11445C1815E011D62C9231C">
    <w:name w:val="368FBCDBF11445C1815E011D62C9231C"/>
  </w:style>
  <w:style w:type="paragraph" w:customStyle="1" w:styleId="1754D24DBD834409AA9931708CAACA7E">
    <w:name w:val="1754D24DBD834409AA9931708CAACA7E"/>
  </w:style>
  <w:style w:type="paragraph" w:customStyle="1" w:styleId="EB3DB93854DA424C8BA4F25388829053">
    <w:name w:val="EB3DB93854DA424C8BA4F25388829053"/>
  </w:style>
  <w:style w:type="paragraph" w:customStyle="1" w:styleId="ADDC237F0E0E400AB64F40E8B4714853">
    <w:name w:val="ADDC237F0E0E400AB64F40E8B4714853"/>
  </w:style>
  <w:style w:type="paragraph" w:customStyle="1" w:styleId="B6ADB375469644C8ADE820725EF071B3">
    <w:name w:val="B6ADB375469644C8ADE820725EF071B3"/>
  </w:style>
  <w:style w:type="paragraph" w:customStyle="1" w:styleId="C9BEE1FEA73044CF8B865B255F73421E">
    <w:name w:val="C9BEE1FEA73044CF8B865B255F73421E"/>
  </w:style>
  <w:style w:type="paragraph" w:customStyle="1" w:styleId="EB6D408C114444BDADE774AE6B5FA38B">
    <w:name w:val="EB6D408C114444BDADE774AE6B5FA38B"/>
  </w:style>
  <w:style w:type="paragraph" w:customStyle="1" w:styleId="B3DE8F572AD346E28FA1EE9025318732">
    <w:name w:val="B3DE8F572AD346E28FA1EE9025318732"/>
  </w:style>
  <w:style w:type="paragraph" w:styleId="Commarcadore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pt-PT" w:eastAsia="en-US"/>
    </w:rPr>
  </w:style>
  <w:style w:type="paragraph" w:customStyle="1" w:styleId="5F00565E5FA94CA1AB50660F8E2FA061">
    <w:name w:val="5F00565E5FA94CA1AB50660F8E2FA061"/>
  </w:style>
  <w:style w:type="character" w:customStyle="1" w:styleId="Textocinza">
    <w:name w:val="Texto cinza"/>
    <w:basedOn w:val="Fontepargpadro"/>
    <w:uiPriority w:val="4"/>
    <w:semiHidden/>
    <w:qFormat/>
    <w:rPr>
      <w:color w:val="808080" w:themeColor="background1" w:themeShade="80"/>
    </w:rPr>
  </w:style>
  <w:style w:type="paragraph" w:customStyle="1" w:styleId="B2CC76BD75F74109AD619E010E9145E2">
    <w:name w:val="B2CC76BD75F74109AD619E010E9145E2"/>
  </w:style>
  <w:style w:type="paragraph" w:customStyle="1" w:styleId="F587477DB9AB4D4AAE08627501650990">
    <w:name w:val="F587477DB9AB4D4AAE08627501650990"/>
  </w:style>
  <w:style w:type="paragraph" w:customStyle="1" w:styleId="1A4D0AB819A740DCB69FAE6C893E2F31">
    <w:name w:val="1A4D0AB819A740DCB69FAE6C893E2F31"/>
  </w:style>
  <w:style w:type="paragraph" w:customStyle="1" w:styleId="0B74C00E3B6840DEB02087F9BAFBF74F">
    <w:name w:val="0B74C00E3B6840DEB02087F9BAFBF74F"/>
  </w:style>
  <w:style w:type="paragraph" w:customStyle="1" w:styleId="41F23B01ED4B48C39B84D1B1EB0494E2">
    <w:name w:val="41F23B01ED4B48C39B84D1B1EB0494E2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paragraph" w:customStyle="1" w:styleId="1913C2DA5EF4445585C88FD6022C9B15">
    <w:name w:val="1913C2DA5EF4445585C88FD6022C9B15"/>
  </w:style>
  <w:style w:type="paragraph" w:customStyle="1" w:styleId="E9C5EB87EABB496694AAF26F1B7A2EB2">
    <w:name w:val="E9C5EB87EABB496694AAF26F1B7A2EB2"/>
  </w:style>
  <w:style w:type="paragraph" w:customStyle="1" w:styleId="C4E62F018E1A47A88E6B64FCD2D72F22">
    <w:name w:val="C4E62F018E1A47A88E6B64FCD2D72F22"/>
  </w:style>
  <w:style w:type="paragraph" w:customStyle="1" w:styleId="E36785E833EC4AE5A9EE39638484EF78">
    <w:name w:val="E36785E833EC4AE5A9EE39638484EF78"/>
  </w:style>
  <w:style w:type="paragraph" w:customStyle="1" w:styleId="CEA0AE8A859B465A8B825C18AA5C73F9">
    <w:name w:val="CEA0AE8A859B465A8B825C18AA5C73F9"/>
  </w:style>
  <w:style w:type="paragraph" w:customStyle="1" w:styleId="A7BE79749CAA41E6939218A026855011">
    <w:name w:val="A7BE79749CAA41E6939218A026855011"/>
  </w:style>
  <w:style w:type="character" w:styleId="Hyperlink">
    <w:name w:val="Hyperlink"/>
    <w:basedOn w:val="Fontepargpadro"/>
    <w:uiPriority w:val="99"/>
    <w:rPr>
      <w:color w:val="C45911" w:themeColor="accent2" w:themeShade="BF"/>
      <w:u w:val="single"/>
    </w:rPr>
  </w:style>
  <w:style w:type="paragraph" w:customStyle="1" w:styleId="C1531155463B4D7D87DB75658279F7BA">
    <w:name w:val="C1531155463B4D7D87DB75658279F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em tons de azul e cinza</Template>
  <TotalTime>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2023-06-02T19:09:00Z</dcterms:created>
  <dcterms:modified xsi:type="dcterms:W3CDTF">2023-06-02T19:23:00Z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